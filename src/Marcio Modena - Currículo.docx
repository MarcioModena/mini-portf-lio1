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865"/>
        <w:tblW w:w="1148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53"/>
        <w:gridCol w:w="7236"/>
      </w:tblGrid>
      <w:tr w:rsidR="000D455C" w:rsidRPr="00D40ACF" w14:paraId="14375B19" w14:textId="77777777" w:rsidTr="000702C1">
        <w:trPr>
          <w:trHeight w:val="3363"/>
        </w:trPr>
        <w:tc>
          <w:tcPr>
            <w:tcW w:w="4253" w:type="dxa"/>
            <w:vAlign w:val="bottom"/>
          </w:tcPr>
          <w:p w14:paraId="4909EBC9" w14:textId="77777777" w:rsidR="000D455C" w:rsidRPr="00D40ACF" w:rsidRDefault="002D2DAF" w:rsidP="000D455C">
            <w:pPr>
              <w:tabs>
                <w:tab w:val="left" w:pos="990"/>
              </w:tabs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 </w:t>
            </w:r>
            <w:r w:rsidR="000D455C">
              <w:rPr>
                <w:noProof/>
                <w:lang w:val="pt-BR"/>
              </w:rPr>
              <w:t xml:space="preserve">    </w:t>
            </w:r>
            <w:r w:rsidR="00044E79">
              <w:rPr>
                <w:noProof/>
                <w:lang w:val="pt-BR"/>
              </w:rPr>
              <w:t xml:space="preserve"> </w:t>
            </w:r>
            <w:r w:rsidR="000D455C">
              <w:rPr>
                <w:noProof/>
                <w:lang w:val="pt-BR"/>
              </w:rPr>
              <w:t xml:space="preserve">  </w:t>
            </w:r>
            <w:r w:rsidR="00077CA1">
              <w:rPr>
                <w:noProof/>
                <w:lang w:val="pt-BR"/>
              </w:rPr>
              <w:t xml:space="preserve"> </w:t>
            </w:r>
            <w:r w:rsidR="000D455C">
              <w:rPr>
                <w:noProof/>
                <w:lang w:val="pt-BR"/>
              </w:rPr>
              <w:t xml:space="preserve"> </w:t>
            </w:r>
            <w:r w:rsidR="000D455C" w:rsidRPr="00D40ACF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E43C141" wp14:editId="7316B608">
                      <wp:extent cx="1938528" cy="1887321"/>
                      <wp:effectExtent l="19050" t="19050" r="43180" b="36830"/>
                      <wp:docPr id="2" name="Oval 2" title="Foto Profissional de Homem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8528" cy="1887321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EC203A" w14:textId="77777777" w:rsidR="000D455C" w:rsidRPr="005A2450" w:rsidRDefault="000D455C" w:rsidP="00044E79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E43C141" id="Oval 2" o:spid="_x0000_s1026" alt="Título: Foto Profissional de Homem" style="width:152.65pt;height:1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59EC203A" w14:textId="77777777" w:rsidR="000D455C" w:rsidRPr="005A2450" w:rsidRDefault="000D455C" w:rsidP="00044E7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36" w:type="dxa"/>
            <w:vAlign w:val="bottom"/>
          </w:tcPr>
          <w:p w14:paraId="1CA76858" w14:textId="40740D3B" w:rsidR="000D455C" w:rsidRPr="00F77B2B" w:rsidRDefault="009352E8" w:rsidP="00F77B2B">
            <w:pPr>
              <w:pStyle w:val="Ttulo"/>
              <w:rPr>
                <w:noProof/>
                <w:sz w:val="72"/>
                <w:lang w:val="pt-BR"/>
              </w:rPr>
            </w:pPr>
            <w:r>
              <w:rPr>
                <w:noProof/>
                <w:sz w:val="72"/>
                <w:lang w:val="pt-BR"/>
              </w:rPr>
              <w:t>marcio matheus</w:t>
            </w:r>
          </w:p>
          <w:p w14:paraId="5D5AC824" w14:textId="25063220" w:rsidR="000D455C" w:rsidRDefault="009352E8" w:rsidP="00F77B2B">
            <w:pPr>
              <w:pStyle w:val="Ttulo"/>
              <w:rPr>
                <w:noProof/>
                <w:sz w:val="72"/>
                <w:lang w:val="pt-BR"/>
              </w:rPr>
            </w:pPr>
            <w:r>
              <w:rPr>
                <w:noProof/>
                <w:sz w:val="72"/>
                <w:lang w:val="pt-BR"/>
              </w:rPr>
              <w:t>Modena de assis</w:t>
            </w:r>
          </w:p>
          <w:p w14:paraId="7EBCF48D" w14:textId="77777777" w:rsidR="009447BD" w:rsidRPr="009447BD" w:rsidRDefault="009447BD" w:rsidP="009447BD">
            <w:pPr>
              <w:rPr>
                <w:lang w:val="pt-BR"/>
              </w:rPr>
            </w:pPr>
          </w:p>
          <w:p w14:paraId="31FEBF82" w14:textId="164093CC" w:rsidR="000D455C" w:rsidRDefault="009447BD" w:rsidP="00F16A3C">
            <w:pPr>
              <w:rPr>
                <w:b/>
                <w:sz w:val="22"/>
                <w:lang w:val="pt-BR"/>
              </w:rPr>
            </w:pPr>
            <w:r w:rsidRPr="009447BD">
              <w:rPr>
                <w:b/>
                <w:sz w:val="22"/>
                <w:lang w:val="pt-BR"/>
              </w:rPr>
              <w:t>2</w:t>
            </w:r>
            <w:r w:rsidR="009352E8">
              <w:rPr>
                <w:b/>
                <w:sz w:val="22"/>
                <w:lang w:val="pt-BR"/>
              </w:rPr>
              <w:t>0</w:t>
            </w:r>
            <w:r w:rsidRPr="009447BD">
              <w:rPr>
                <w:b/>
                <w:sz w:val="22"/>
                <w:lang w:val="pt-BR"/>
              </w:rPr>
              <w:t xml:space="preserve"> ANOS</w:t>
            </w:r>
            <w:r w:rsidR="009352E8">
              <w:rPr>
                <w:b/>
                <w:sz w:val="22"/>
                <w:lang w:val="pt-BR"/>
              </w:rPr>
              <w:t xml:space="preserve">       ITU - SP</w:t>
            </w:r>
          </w:p>
          <w:p w14:paraId="1505A27D" w14:textId="77777777" w:rsidR="00750DA3" w:rsidRPr="00750DA3" w:rsidRDefault="00750DA3" w:rsidP="000D455C">
            <w:pPr>
              <w:rPr>
                <w:b/>
                <w:sz w:val="22"/>
                <w:lang w:val="pt-BR"/>
              </w:rPr>
            </w:pPr>
          </w:p>
        </w:tc>
      </w:tr>
      <w:tr w:rsidR="000D455C" w:rsidRPr="00D40ACF" w14:paraId="3A883358" w14:textId="77777777" w:rsidTr="00077CA1">
        <w:trPr>
          <w:trHeight w:val="9963"/>
        </w:trPr>
        <w:tc>
          <w:tcPr>
            <w:tcW w:w="4253" w:type="dxa"/>
          </w:tcPr>
          <w:p w14:paraId="2AAE7EB6" w14:textId="77777777" w:rsidR="000D455C" w:rsidRPr="004D0C15" w:rsidRDefault="004D0C15" w:rsidP="00077CA1">
            <w:pPr>
              <w:pStyle w:val="Ttulo3"/>
              <w:jc w:val="center"/>
              <w:rPr>
                <w:noProof/>
                <w:color w:val="0070C0"/>
                <w:sz w:val="24"/>
                <w:lang w:val="pt-BR"/>
              </w:rPr>
            </w:pPr>
            <w:r w:rsidRPr="004D0C15">
              <w:rPr>
                <w:noProof/>
                <w:color w:val="0070C0"/>
                <w:sz w:val="24"/>
                <w:lang w:val="pt-BR"/>
              </w:rPr>
              <w:t>perfil</w:t>
            </w:r>
          </w:p>
          <w:p w14:paraId="7DF960EC" w14:textId="544CF4EC" w:rsidR="00F16A3C" w:rsidRDefault="00522449" w:rsidP="00522449">
            <w:pPr>
              <w:pStyle w:val="Ttulo3"/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</w:pP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 xml:space="preserve">  </w:t>
            </w:r>
            <w:r w:rsidR="00F16A3C" w:rsidRPr="00F16A3C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 xml:space="preserve">Assim que entrei no mercado de trabalho, tentei absorver o máximo de conhecimento possível em todas funções exercidas por mim nos mais diversos ramos de atividade. Acredito que eu tenha </w:t>
            </w:r>
            <w:r w:rsidR="00F16A3C" w:rsidRPr="00F16A3C">
              <w:rPr>
                <w:rFonts w:eastAsiaTheme="minorEastAsia" w:cstheme="minorBidi"/>
                <w:bCs/>
                <w:caps w:val="0"/>
                <w:noProof/>
                <w:color w:val="auto"/>
                <w:sz w:val="18"/>
                <w:lang w:val="pt-BR"/>
              </w:rPr>
              <w:t>facilidade em me comunicar</w:t>
            </w:r>
            <w:r w:rsidR="00F16A3C" w:rsidRPr="00F16A3C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 xml:space="preserve"> com as pessoas, e quando </w:t>
            </w:r>
            <w:r w:rsidR="00CE2E06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>adiciono</w:t>
            </w:r>
            <w:r w:rsidR="00F16A3C" w:rsidRPr="00F16A3C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 xml:space="preserve"> isso à minha curiosidade, posso afirmar que </w:t>
            </w:r>
            <w:r w:rsidR="00F16A3C" w:rsidRPr="00F16A3C">
              <w:rPr>
                <w:rFonts w:eastAsiaTheme="minorEastAsia" w:cstheme="minorBidi"/>
                <w:bCs/>
                <w:caps w:val="0"/>
                <w:noProof/>
                <w:color w:val="auto"/>
                <w:sz w:val="18"/>
                <w:lang w:val="pt-BR"/>
              </w:rPr>
              <w:t>busco sempre aprender</w:t>
            </w:r>
            <w:r w:rsidR="00F16A3C" w:rsidRPr="00F16A3C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 xml:space="preserve"> um pouco mais sobre tudo.</w:t>
            </w:r>
          </w:p>
          <w:p w14:paraId="0040FFC8" w14:textId="7153C4C5" w:rsidR="00954399" w:rsidRPr="00954399" w:rsidRDefault="00522449" w:rsidP="00522449">
            <w:pPr>
              <w:pStyle w:val="Ttulo3"/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</w:pP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 xml:space="preserve">  </w:t>
            </w:r>
            <w:r w:rsidR="00954399" w:rsidRPr="00F16A3C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 xml:space="preserve">Desde pequeno 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 xml:space="preserve">tenho interesse na tecnologia e decidi que iria me </w:t>
            </w:r>
            <w:r w:rsidRPr="00522449">
              <w:rPr>
                <w:rFonts w:eastAsiaTheme="minorEastAsia" w:cstheme="minorBidi"/>
                <w:bCs/>
                <w:caps w:val="0"/>
                <w:noProof/>
                <w:color w:val="auto"/>
                <w:sz w:val="18"/>
                <w:lang w:val="pt-BR"/>
              </w:rPr>
              <w:t>aperfeiçoar constantemente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 xml:space="preserve"> no assunto, visando o progresso e a realização de fazer e estudar algo que amo.</w:t>
            </w:r>
          </w:p>
          <w:p w14:paraId="63083578" w14:textId="6FE3F89D" w:rsidR="00F16A3C" w:rsidRPr="00CE2E06" w:rsidRDefault="00522449" w:rsidP="00522449">
            <w:pPr>
              <w:pStyle w:val="Ttulo3"/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</w:pP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 xml:space="preserve">  </w:t>
            </w:r>
            <w:r w:rsidR="00F16A3C" w:rsidRPr="00F16A3C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 xml:space="preserve">Atualmente estou cursando uma faculdade de Análise e Desenvolvimento de Sistemas e me aprimorando em </w:t>
            </w:r>
            <w:r w:rsidR="00F16A3C" w:rsidRPr="00F16A3C">
              <w:rPr>
                <w:rFonts w:eastAsiaTheme="minorEastAsia" w:cstheme="minorBidi"/>
                <w:bCs/>
                <w:caps w:val="0"/>
                <w:noProof/>
                <w:color w:val="auto"/>
                <w:sz w:val="18"/>
                <w:lang w:val="pt-BR"/>
              </w:rPr>
              <w:t>Desenvolvimento</w:t>
            </w:r>
            <w:r>
              <w:rPr>
                <w:rFonts w:eastAsiaTheme="minorEastAsia" w:cstheme="minorBidi"/>
                <w:bCs/>
                <w:caps w:val="0"/>
                <w:noProof/>
                <w:color w:val="auto"/>
                <w:sz w:val="18"/>
                <w:lang w:val="pt-BR"/>
              </w:rPr>
              <w:t xml:space="preserve">       </w:t>
            </w:r>
            <w:r w:rsidR="00F16A3C" w:rsidRPr="00F16A3C">
              <w:rPr>
                <w:rFonts w:eastAsiaTheme="minorEastAsia" w:cstheme="minorBidi"/>
                <w:bCs/>
                <w:caps w:val="0"/>
                <w:noProof/>
                <w:color w:val="auto"/>
                <w:sz w:val="18"/>
                <w:lang w:val="pt-BR"/>
              </w:rPr>
              <w:t xml:space="preserve"> Full Stack</w:t>
            </w:r>
            <w:r w:rsidR="00F16A3C" w:rsidRPr="00F16A3C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>, além de ter conhecimento em</w:t>
            </w:r>
            <w:r w:rsidR="00CE2E06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 xml:space="preserve">     </w:t>
            </w:r>
            <w:r w:rsidR="00F16A3C" w:rsidRPr="00F16A3C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 xml:space="preserve"> </w:t>
            </w:r>
            <w:r w:rsidR="00F16A3C" w:rsidRPr="00F16A3C">
              <w:rPr>
                <w:rFonts w:eastAsiaTheme="minorEastAsia" w:cstheme="minorBidi"/>
                <w:bCs/>
                <w:caps w:val="0"/>
                <w:noProof/>
                <w:color w:val="auto"/>
                <w:sz w:val="18"/>
                <w:lang w:val="pt-BR"/>
              </w:rPr>
              <w:t>HTML, CSS, C, PHP e PYTHON.</w:t>
            </w:r>
          </w:p>
          <w:p w14:paraId="2A85743F" w14:textId="49FFA7F8" w:rsidR="002D6566" w:rsidRDefault="00522449" w:rsidP="00522449">
            <w:pPr>
              <w:pStyle w:val="Ttulo3"/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</w:pP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 xml:space="preserve">  </w:t>
            </w:r>
            <w:r w:rsidR="00F16A3C" w:rsidRPr="00F16A3C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 xml:space="preserve">Busco minha </w:t>
            </w:r>
            <w:r w:rsidR="00F16A3C" w:rsidRPr="00F16A3C">
              <w:rPr>
                <w:rFonts w:eastAsiaTheme="minorEastAsia" w:cstheme="minorBidi"/>
                <w:bCs/>
                <w:caps w:val="0"/>
                <w:noProof/>
                <w:color w:val="auto"/>
                <w:sz w:val="18"/>
                <w:lang w:val="pt-BR"/>
              </w:rPr>
              <w:t>primeira oportunidade</w:t>
            </w:r>
            <w:r w:rsidR="00F16A3C" w:rsidRPr="00F16A3C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 xml:space="preserve"> de atuar na área que estudo e crescer profissionalmente, e consequentemente, conhecer pessoas incríveis e participar de </w:t>
            </w:r>
            <w:r w:rsidR="00F16A3C" w:rsidRPr="00F16A3C">
              <w:rPr>
                <w:rFonts w:eastAsiaTheme="minorEastAsia" w:cstheme="minorBidi"/>
                <w:bCs/>
                <w:caps w:val="0"/>
                <w:noProof/>
                <w:color w:val="auto"/>
                <w:sz w:val="18"/>
                <w:lang w:val="pt-BR"/>
              </w:rPr>
              <w:t>novos desafios</w:t>
            </w:r>
            <w:r w:rsidR="00F16A3C" w:rsidRPr="00F16A3C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lang w:val="pt-BR"/>
              </w:rPr>
              <w:t>.</w:t>
            </w:r>
          </w:p>
          <w:p w14:paraId="1CCCC9B0" w14:textId="77777777" w:rsidR="00CE2E06" w:rsidRPr="00CE2E06" w:rsidRDefault="00CE2E06" w:rsidP="00CE2E06">
            <w:pPr>
              <w:rPr>
                <w:lang w:val="pt-BR"/>
              </w:rPr>
            </w:pPr>
          </w:p>
          <w:p w14:paraId="5CC96424" w14:textId="77777777" w:rsidR="00077CA1" w:rsidRPr="002D6566" w:rsidRDefault="00077CA1" w:rsidP="002D6566">
            <w:pPr>
              <w:pStyle w:val="Ttulo3"/>
              <w:jc w:val="center"/>
              <w:rPr>
                <w:rFonts w:eastAsiaTheme="minorEastAsia" w:cstheme="minorBidi"/>
                <w:b w:val="0"/>
                <w:caps w:val="0"/>
                <w:noProof/>
                <w:color w:val="auto"/>
                <w:sz w:val="16"/>
                <w:szCs w:val="22"/>
                <w:lang w:val="pt-BR"/>
              </w:rPr>
            </w:pPr>
            <w:r>
              <w:rPr>
                <w:noProof/>
                <w:color w:val="0070C0"/>
                <w:sz w:val="24"/>
                <w:lang w:val="pt-BR"/>
              </w:rPr>
              <w:t>línguas</w:t>
            </w:r>
          </w:p>
          <w:p w14:paraId="3513A187" w14:textId="77777777" w:rsidR="00077CA1" w:rsidRDefault="00A5454B" w:rsidP="00077CA1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Portuguê</w:t>
            </w:r>
            <w:r w:rsidR="00EA2B6C">
              <w:rPr>
                <w:noProof/>
                <w:lang w:val="pt-BR"/>
              </w:rPr>
              <w:t>s -</w:t>
            </w:r>
            <w:r w:rsidR="00077CA1">
              <w:rPr>
                <w:noProof/>
                <w:lang w:val="pt-BR"/>
              </w:rPr>
              <w:t xml:space="preserve"> Nativo</w:t>
            </w:r>
          </w:p>
          <w:p w14:paraId="4D2899D3" w14:textId="56E52EF3" w:rsidR="00077CA1" w:rsidRDefault="00EA2B6C" w:rsidP="00077CA1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Inglês -</w:t>
            </w:r>
            <w:r w:rsidR="00077CA1">
              <w:rPr>
                <w:noProof/>
                <w:lang w:val="pt-BR"/>
              </w:rPr>
              <w:t xml:space="preserve"> </w:t>
            </w:r>
            <w:r w:rsidR="009352E8">
              <w:rPr>
                <w:noProof/>
                <w:lang w:val="pt-BR"/>
              </w:rPr>
              <w:t>Intermediário</w:t>
            </w:r>
          </w:p>
          <w:p w14:paraId="29A20F11" w14:textId="77777777" w:rsidR="00077CA1" w:rsidRPr="00D40ACF" w:rsidRDefault="00077CA1" w:rsidP="00077CA1">
            <w:pPr>
              <w:jc w:val="center"/>
              <w:rPr>
                <w:noProof/>
                <w:lang w:val="pt-BR"/>
              </w:rPr>
            </w:pPr>
          </w:p>
          <w:p w14:paraId="4928C9BB" w14:textId="77777777" w:rsidR="000D455C" w:rsidRPr="004D0C15" w:rsidRDefault="00995AD0" w:rsidP="00077CA1">
            <w:pPr>
              <w:pStyle w:val="Ttulo3"/>
              <w:jc w:val="center"/>
              <w:rPr>
                <w:noProof/>
                <w:color w:val="0070C0"/>
                <w:sz w:val="24"/>
                <w:lang w:val="pt-BR"/>
              </w:rPr>
            </w:pPr>
            <w:r w:rsidRPr="004D0C15">
              <w:rPr>
                <w:noProof/>
                <w:color w:val="0070C0"/>
                <w:sz w:val="24"/>
                <w:lang w:val="pt-BR"/>
              </w:rPr>
              <w:t>Contato</w:t>
            </w:r>
          </w:p>
          <w:p w14:paraId="3CCFDA82" w14:textId="77777777" w:rsidR="000D455C" w:rsidRPr="00D40ACF" w:rsidRDefault="00995AD0" w:rsidP="00077CA1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Celular</w:t>
            </w:r>
          </w:p>
          <w:p w14:paraId="0CFE8353" w14:textId="2193F8D3" w:rsidR="000D455C" w:rsidRPr="000D455C" w:rsidRDefault="000D455C" w:rsidP="00077CA1">
            <w:pPr>
              <w:jc w:val="center"/>
              <w:rPr>
                <w:b/>
                <w:noProof/>
                <w:lang w:val="pt-BR"/>
              </w:rPr>
            </w:pPr>
            <w:r w:rsidRPr="000D455C">
              <w:rPr>
                <w:b/>
                <w:noProof/>
                <w:lang w:val="pt-BR"/>
              </w:rPr>
              <w:t>(11)</w:t>
            </w:r>
            <w:r w:rsidR="000B543C">
              <w:rPr>
                <w:b/>
                <w:noProof/>
                <w:lang w:val="pt-BR"/>
              </w:rPr>
              <w:t xml:space="preserve"> </w:t>
            </w:r>
            <w:r w:rsidR="009352E8">
              <w:rPr>
                <w:b/>
                <w:noProof/>
                <w:lang w:val="pt-BR"/>
              </w:rPr>
              <w:t>94317-7455</w:t>
            </w:r>
          </w:p>
          <w:p w14:paraId="1B00AF51" w14:textId="77777777" w:rsidR="000D455C" w:rsidRPr="00D40ACF" w:rsidRDefault="000D455C" w:rsidP="00077CA1">
            <w:pPr>
              <w:jc w:val="center"/>
              <w:rPr>
                <w:noProof/>
                <w:lang w:val="pt-BR"/>
              </w:rPr>
            </w:pPr>
          </w:p>
          <w:p w14:paraId="045277B1" w14:textId="77777777" w:rsidR="000D455C" w:rsidRPr="00D40ACF" w:rsidRDefault="00995AD0" w:rsidP="00077CA1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E-mail</w:t>
            </w:r>
          </w:p>
          <w:p w14:paraId="6AC67CCB" w14:textId="1EE3E144" w:rsidR="000D455C" w:rsidRPr="000B543C" w:rsidRDefault="00000000" w:rsidP="00077CA1">
            <w:pPr>
              <w:jc w:val="center"/>
              <w:rPr>
                <w:b/>
                <w:noProof/>
                <w:color w:val="000000" w:themeColor="text1"/>
                <w:lang w:val="pt-BR"/>
              </w:rPr>
            </w:pPr>
            <w:hyperlink r:id="rId11" w:history="1">
              <w:r w:rsidR="009352E8">
                <w:rPr>
                  <w:rStyle w:val="Hyperlink"/>
                  <w:b/>
                  <w:noProof/>
                  <w:color w:val="000000" w:themeColor="text1"/>
                  <w:u w:val="none"/>
                  <w:lang w:val="pt-BR"/>
                </w:rPr>
                <w:t>marciomodena2001@gmail.com</w:t>
              </w:r>
            </w:hyperlink>
          </w:p>
          <w:p w14:paraId="5BAE5A20" w14:textId="77777777" w:rsidR="000D455C" w:rsidRDefault="000D455C" w:rsidP="00077CA1">
            <w:pPr>
              <w:jc w:val="center"/>
              <w:rPr>
                <w:noProof/>
                <w:lang w:val="pt-BR"/>
              </w:rPr>
            </w:pPr>
          </w:p>
          <w:p w14:paraId="4AC46A7F" w14:textId="77777777" w:rsidR="000D455C" w:rsidRDefault="000D455C" w:rsidP="00077CA1">
            <w:pPr>
              <w:ind w:right="54"/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LinkedIn</w:t>
            </w:r>
          </w:p>
          <w:p w14:paraId="6C36610D" w14:textId="500A4EEB" w:rsidR="006A72D3" w:rsidRPr="00094F0F" w:rsidRDefault="00000000" w:rsidP="00094F0F">
            <w:pPr>
              <w:jc w:val="center"/>
              <w:rPr>
                <w:b/>
                <w:color w:val="000000" w:themeColor="text1"/>
              </w:rPr>
            </w:pPr>
            <w:hyperlink r:id="rId12" w:history="1">
              <w:r w:rsidR="009352E8">
                <w:rPr>
                  <w:rStyle w:val="Hyperlink"/>
                  <w:b/>
                  <w:color w:val="000000" w:themeColor="text1"/>
                  <w:u w:val="none"/>
                </w:rPr>
                <w:t>www.linkedin.com/in/marcio-modena</w:t>
              </w:r>
            </w:hyperlink>
          </w:p>
        </w:tc>
        <w:tc>
          <w:tcPr>
            <w:tcW w:w="7236" w:type="dxa"/>
          </w:tcPr>
          <w:p w14:paraId="7D362488" w14:textId="05802867" w:rsidR="000D455C" w:rsidRPr="004D0C15" w:rsidRDefault="00995AD0" w:rsidP="006A72D3">
            <w:pPr>
              <w:pStyle w:val="Ttulo2"/>
              <w:rPr>
                <w:noProof/>
                <w:color w:val="0070C0"/>
                <w:sz w:val="24"/>
                <w:lang w:val="pt-BR"/>
              </w:rPr>
            </w:pPr>
            <w:r w:rsidRPr="004D0C15">
              <w:rPr>
                <w:noProof/>
                <w:color w:val="0070C0"/>
                <w:sz w:val="24"/>
                <w:lang w:val="pt-BR"/>
              </w:rPr>
              <w:t>Educação</w:t>
            </w:r>
          </w:p>
          <w:p w14:paraId="21247C81" w14:textId="2F1194E6" w:rsidR="002D2DAF" w:rsidRDefault="009352E8" w:rsidP="006A72D3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CENTRO UNIVERSITÁRIO NOSSA SENHORA DO PATROCÍNIO - CEUNSP</w:t>
            </w:r>
          </w:p>
          <w:p w14:paraId="0FC92786" w14:textId="61B30DA4" w:rsidR="002D2DAF" w:rsidRPr="007A7A2D" w:rsidRDefault="00077CA1" w:rsidP="006A72D3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044E79">
              <w:rPr>
                <w:lang w:val="pt-BR"/>
              </w:rPr>
              <w:t xml:space="preserve"> </w:t>
            </w:r>
            <w:r w:rsidR="009352E8">
              <w:rPr>
                <w:lang w:val="pt-BR"/>
              </w:rPr>
              <w:t>Análise e Desenvolvimento de Sistemas</w:t>
            </w:r>
            <w:r w:rsidR="002D2DAF">
              <w:rPr>
                <w:lang w:val="pt-BR"/>
              </w:rPr>
              <w:t xml:space="preserve"> </w:t>
            </w:r>
          </w:p>
          <w:p w14:paraId="32FDFE2C" w14:textId="77777777" w:rsidR="00094F0F" w:rsidRDefault="00077CA1" w:rsidP="006A72D3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044E79">
              <w:rPr>
                <w:lang w:val="pt-BR"/>
              </w:rPr>
              <w:t xml:space="preserve"> </w:t>
            </w:r>
            <w:r w:rsidR="002D2DAF">
              <w:rPr>
                <w:lang w:val="pt-BR"/>
              </w:rPr>
              <w:t>Início em 01/2022</w:t>
            </w:r>
            <w:r w:rsidR="00094F0F">
              <w:rPr>
                <w:lang w:val="pt-BR"/>
              </w:rPr>
              <w:t xml:space="preserve"> </w:t>
            </w:r>
          </w:p>
          <w:p w14:paraId="550CA431" w14:textId="77777777" w:rsidR="002D2DAF" w:rsidRPr="007A7A2D" w:rsidRDefault="00094F0F" w:rsidP="006A72D3">
            <w:pPr>
              <w:rPr>
                <w:lang w:val="pt-BR"/>
              </w:rPr>
            </w:pPr>
            <w:r>
              <w:rPr>
                <w:lang w:val="pt-BR"/>
              </w:rPr>
              <w:t xml:space="preserve">  Previsão de término em 12/2023</w:t>
            </w:r>
          </w:p>
          <w:p w14:paraId="6103CD35" w14:textId="77777777" w:rsidR="002D2DAF" w:rsidRPr="00044E79" w:rsidRDefault="002D2DAF" w:rsidP="006A72D3">
            <w:pPr>
              <w:rPr>
                <w:sz w:val="20"/>
                <w:lang w:val="pt-BR"/>
              </w:rPr>
            </w:pPr>
          </w:p>
          <w:p w14:paraId="69E44930" w14:textId="4B45E990" w:rsidR="000D455C" w:rsidRDefault="009352E8" w:rsidP="006A72D3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UNIVERSIDADE PAULISTA - UNIP</w:t>
            </w:r>
          </w:p>
          <w:p w14:paraId="75D89598" w14:textId="228B7D3F" w:rsidR="007A7A2D" w:rsidRPr="007A7A2D" w:rsidRDefault="005474EB" w:rsidP="006A72D3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044E79">
              <w:rPr>
                <w:lang w:val="pt-BR"/>
              </w:rPr>
              <w:t xml:space="preserve"> </w:t>
            </w:r>
            <w:r w:rsidR="009352E8">
              <w:rPr>
                <w:lang w:val="pt-BR"/>
              </w:rPr>
              <w:t>Ciência da Computação</w:t>
            </w:r>
            <w:r>
              <w:rPr>
                <w:lang w:val="pt-BR"/>
              </w:rPr>
              <w:t xml:space="preserve"> </w:t>
            </w:r>
          </w:p>
          <w:p w14:paraId="10EFDC49" w14:textId="5431752A" w:rsidR="00077CA1" w:rsidRPr="00077CA1" w:rsidRDefault="005474EB" w:rsidP="006A72D3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044E79">
              <w:rPr>
                <w:lang w:val="pt-BR"/>
              </w:rPr>
              <w:t xml:space="preserve"> </w:t>
            </w:r>
            <w:r w:rsidR="00F16A3C">
              <w:rPr>
                <w:lang w:val="pt-BR"/>
              </w:rPr>
              <w:t>Jan/2019 – Jan/2020</w:t>
            </w:r>
          </w:p>
          <w:p w14:paraId="5CE29DEE" w14:textId="77777777" w:rsidR="00077CA1" w:rsidRPr="00077CA1" w:rsidRDefault="00995AD0" w:rsidP="00077CA1">
            <w:pPr>
              <w:pStyle w:val="Ttulo2"/>
              <w:rPr>
                <w:noProof/>
                <w:color w:val="0070C0"/>
                <w:sz w:val="24"/>
                <w:lang w:val="pt-BR"/>
              </w:rPr>
            </w:pPr>
            <w:r w:rsidRPr="004D0C15">
              <w:rPr>
                <w:noProof/>
                <w:color w:val="0070C0"/>
                <w:sz w:val="24"/>
                <w:lang w:val="pt-BR"/>
              </w:rPr>
              <w:t>Experiências de trabalho</w:t>
            </w:r>
          </w:p>
          <w:p w14:paraId="63BF8E91" w14:textId="50802C34" w:rsidR="00E601D2" w:rsidRDefault="006348B3" w:rsidP="006A72D3">
            <w:pPr>
              <w:rPr>
                <w:b/>
                <w:bCs/>
                <w:noProof/>
                <w:lang w:val="pt-BR"/>
              </w:rPr>
            </w:pPr>
            <w:r w:rsidRPr="006348B3">
              <w:rPr>
                <w:b/>
                <w:bCs/>
                <w:noProof/>
                <w:lang w:val="pt-BR"/>
              </w:rPr>
              <w:t>Laércio Monteiro Silva ME</w:t>
            </w:r>
            <w:r>
              <w:rPr>
                <w:b/>
                <w:bCs/>
                <w:noProof/>
                <w:lang w:val="pt-BR"/>
              </w:rPr>
              <w:t xml:space="preserve"> – Conferente de carga e descarga </w:t>
            </w:r>
          </w:p>
          <w:p w14:paraId="67CE7D3B" w14:textId="60AA13F3" w:rsidR="006348B3" w:rsidRPr="006348B3" w:rsidRDefault="006348B3" w:rsidP="006A72D3">
            <w:pPr>
              <w:rPr>
                <w:b/>
                <w:bCs/>
                <w:noProof/>
                <w:lang w:val="pt-BR"/>
              </w:rPr>
            </w:pPr>
            <w:r>
              <w:rPr>
                <w:b/>
                <w:bCs/>
                <w:noProof/>
                <w:lang w:val="pt-BR"/>
              </w:rPr>
              <w:t>Duração: 1 ano e 9 meses</w:t>
            </w:r>
          </w:p>
          <w:p w14:paraId="5F7450E2" w14:textId="0687D7F4" w:rsidR="00F16A3C" w:rsidRPr="00077CA1" w:rsidRDefault="006348B3" w:rsidP="00F16A3C">
            <w:pPr>
              <w:pStyle w:val="Ttulo2"/>
              <w:rPr>
                <w:noProof/>
                <w:color w:val="0070C0"/>
                <w:sz w:val="24"/>
                <w:lang w:val="pt-BR"/>
              </w:rPr>
            </w:pPr>
            <w:r>
              <w:rPr>
                <w:noProof/>
                <w:color w:val="0070C0"/>
                <w:sz w:val="24"/>
                <w:lang w:val="pt-BR"/>
              </w:rPr>
              <w:t>Projetos</w:t>
            </w:r>
          </w:p>
          <w:p w14:paraId="28BC6B7D" w14:textId="3DFA6AEF" w:rsidR="00F16A3C" w:rsidRDefault="006348B3" w:rsidP="006A72D3">
            <w:pPr>
              <w:rPr>
                <w:b/>
                <w:bCs/>
                <w:noProof/>
                <w:lang w:val="pt-BR"/>
              </w:rPr>
            </w:pPr>
            <w:r>
              <w:rPr>
                <w:noProof/>
                <w:lang w:val="pt-BR"/>
              </w:rPr>
              <w:t>.</w:t>
            </w:r>
            <w:r w:rsidRPr="006348B3">
              <w:rPr>
                <w:b/>
                <w:bCs/>
                <w:noProof/>
                <w:lang w:val="pt-BR"/>
              </w:rPr>
              <w:t>Mini Portfólio pessoal</w:t>
            </w:r>
            <w:r>
              <w:rPr>
                <w:b/>
                <w:bCs/>
                <w:noProof/>
                <w:lang w:val="pt-BR"/>
              </w:rPr>
              <w:t xml:space="preserve"> – HTML/CSS/JAVASCRIPT -</w:t>
            </w:r>
            <w:hyperlink r:id="rId13" w:history="1">
              <w:r>
                <w:rPr>
                  <w:rStyle w:val="Hyperlink"/>
                </w:rPr>
                <w:t>Projet</w:t>
              </w:r>
              <w:r>
                <w:rPr>
                  <w:rStyle w:val="Hyperlink"/>
                </w:rPr>
                <w:t>o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m</w:t>
              </w:r>
              <w:r>
                <w:rPr>
                  <w:rStyle w:val="Hyperlink"/>
                </w:rPr>
                <w:t>ini-portfólio</w:t>
              </w:r>
            </w:hyperlink>
          </w:p>
          <w:p w14:paraId="3BDF5A92" w14:textId="1CC40F01" w:rsidR="006348B3" w:rsidRDefault="006348B3" w:rsidP="006A72D3">
            <w:pPr>
              <w:rPr>
                <w:noProof/>
                <w:lang w:val="pt-BR"/>
              </w:rPr>
            </w:pPr>
            <w:r>
              <w:rPr>
                <w:b/>
                <w:bCs/>
                <w:noProof/>
                <w:lang w:val="pt-BR"/>
              </w:rPr>
              <w:t>.</w:t>
            </w:r>
            <w:r w:rsidRPr="006348B3">
              <w:rPr>
                <w:noProof/>
                <w:lang w:val="pt-BR"/>
              </w:rPr>
              <w:t>P</w:t>
            </w:r>
            <w:r>
              <w:rPr>
                <w:noProof/>
                <w:lang w:val="pt-BR"/>
              </w:rPr>
              <w:t>rojeto focado em um mini portfólio o qual apresentará uma aplicação web intuitiva em base de cúrriculo, nessa aplicação utilizei meus conhecimentos em HTML/CSS/JAVASCRIPT</w:t>
            </w:r>
          </w:p>
          <w:p w14:paraId="60113549" w14:textId="77777777" w:rsidR="00F16A3C" w:rsidRDefault="00F16A3C" w:rsidP="006A72D3">
            <w:pPr>
              <w:rPr>
                <w:noProof/>
                <w:lang w:val="pt-BR"/>
              </w:rPr>
            </w:pPr>
          </w:p>
          <w:p w14:paraId="337A4612" w14:textId="4573A8F3" w:rsidR="00F16A3C" w:rsidRPr="00077CA1" w:rsidRDefault="00F16A3C" w:rsidP="00F16A3C">
            <w:pPr>
              <w:pStyle w:val="Ttulo2"/>
              <w:rPr>
                <w:noProof/>
                <w:color w:val="0070C0"/>
                <w:sz w:val="24"/>
                <w:lang w:val="pt-BR"/>
              </w:rPr>
            </w:pPr>
            <w:r>
              <w:rPr>
                <w:noProof/>
                <w:color w:val="0070C0"/>
                <w:sz w:val="24"/>
                <w:lang w:val="pt-BR"/>
              </w:rPr>
              <w:t>Habilidades</w:t>
            </w:r>
          </w:p>
          <w:p w14:paraId="2CCE51E2" w14:textId="67CC0064" w:rsidR="000D455C" w:rsidRDefault="006348B3" w:rsidP="006A72D3">
            <w:pPr>
              <w:rPr>
                <w:rFonts w:asciiTheme="majorHAnsi" w:hAnsiTheme="majorHAnsi"/>
                <w:noProof/>
                <w:szCs w:val="18"/>
                <w:lang w:val="pt-BR"/>
              </w:rPr>
            </w:pPr>
            <w:r>
              <w:rPr>
                <w:rFonts w:asciiTheme="majorHAnsi" w:hAnsiTheme="majorHAnsi"/>
                <w:noProof/>
                <w:szCs w:val="18"/>
                <w:lang w:val="pt-BR"/>
              </w:rPr>
              <w:t xml:space="preserve">.HTML </w:t>
            </w:r>
            <w:r w:rsidR="00026D42">
              <w:rPr>
                <w:rFonts w:asciiTheme="majorHAnsi" w:hAnsiTheme="majorHAnsi"/>
                <w:noProof/>
                <w:szCs w:val="18"/>
                <w:lang w:val="pt-BR"/>
              </w:rPr>
              <w:t>intermediário</w:t>
            </w:r>
          </w:p>
          <w:p w14:paraId="15F2E0DA" w14:textId="409181E1" w:rsidR="006348B3" w:rsidRDefault="006348B3" w:rsidP="006A72D3">
            <w:pPr>
              <w:rPr>
                <w:rFonts w:asciiTheme="majorHAnsi" w:hAnsiTheme="majorHAnsi"/>
                <w:noProof/>
                <w:szCs w:val="18"/>
                <w:lang w:val="pt-BR"/>
              </w:rPr>
            </w:pPr>
            <w:r>
              <w:rPr>
                <w:rFonts w:asciiTheme="majorHAnsi" w:hAnsiTheme="majorHAnsi"/>
                <w:noProof/>
                <w:szCs w:val="18"/>
                <w:lang w:val="pt-BR"/>
              </w:rPr>
              <w:t>.CSS intermediário</w:t>
            </w:r>
          </w:p>
          <w:p w14:paraId="29306B0F" w14:textId="274CC738" w:rsidR="006348B3" w:rsidRDefault="006348B3" w:rsidP="006A72D3">
            <w:pPr>
              <w:rPr>
                <w:rFonts w:asciiTheme="majorHAnsi" w:hAnsiTheme="majorHAnsi"/>
                <w:noProof/>
                <w:szCs w:val="18"/>
                <w:lang w:val="pt-BR"/>
              </w:rPr>
            </w:pPr>
            <w:r>
              <w:rPr>
                <w:rFonts w:asciiTheme="majorHAnsi" w:hAnsiTheme="majorHAnsi"/>
                <w:noProof/>
                <w:szCs w:val="18"/>
                <w:lang w:val="pt-BR"/>
              </w:rPr>
              <w:t>.JavaScript básico</w:t>
            </w:r>
          </w:p>
          <w:p w14:paraId="47837986" w14:textId="40BA54E2" w:rsidR="006348B3" w:rsidRDefault="006348B3" w:rsidP="006A72D3">
            <w:pPr>
              <w:rPr>
                <w:rFonts w:asciiTheme="majorHAnsi" w:hAnsiTheme="majorHAnsi"/>
                <w:noProof/>
                <w:szCs w:val="18"/>
                <w:lang w:val="pt-BR"/>
              </w:rPr>
            </w:pPr>
            <w:r>
              <w:rPr>
                <w:rFonts w:asciiTheme="majorHAnsi" w:hAnsiTheme="majorHAnsi"/>
                <w:noProof/>
                <w:szCs w:val="18"/>
                <w:lang w:val="pt-BR"/>
              </w:rPr>
              <w:t>. C básico</w:t>
            </w:r>
          </w:p>
          <w:p w14:paraId="47572D8E" w14:textId="29B225D7" w:rsidR="006348B3" w:rsidRDefault="006348B3" w:rsidP="006A72D3">
            <w:pPr>
              <w:rPr>
                <w:rFonts w:asciiTheme="majorHAnsi" w:hAnsiTheme="majorHAnsi"/>
                <w:noProof/>
                <w:szCs w:val="18"/>
                <w:lang w:val="pt-BR"/>
              </w:rPr>
            </w:pPr>
            <w:r>
              <w:rPr>
                <w:rFonts w:asciiTheme="majorHAnsi" w:hAnsiTheme="majorHAnsi"/>
                <w:noProof/>
                <w:szCs w:val="18"/>
                <w:lang w:val="pt-BR"/>
              </w:rPr>
              <w:t>.Java básico</w:t>
            </w:r>
          </w:p>
          <w:p w14:paraId="32627875" w14:textId="5BDD48B0" w:rsidR="006348B3" w:rsidRDefault="006348B3" w:rsidP="006A72D3">
            <w:pPr>
              <w:rPr>
                <w:rFonts w:asciiTheme="majorHAnsi" w:hAnsiTheme="majorHAnsi"/>
                <w:noProof/>
                <w:szCs w:val="18"/>
                <w:lang w:val="pt-BR"/>
              </w:rPr>
            </w:pPr>
            <w:r>
              <w:rPr>
                <w:rFonts w:asciiTheme="majorHAnsi" w:hAnsiTheme="majorHAnsi"/>
                <w:noProof/>
                <w:szCs w:val="18"/>
                <w:lang w:val="pt-BR"/>
              </w:rPr>
              <w:t>.PHP básico</w:t>
            </w:r>
          </w:p>
          <w:p w14:paraId="533A67FF" w14:textId="04FC190F" w:rsidR="006348B3" w:rsidRDefault="006348B3" w:rsidP="006A72D3">
            <w:pPr>
              <w:rPr>
                <w:noProof/>
                <w:lang w:val="pt-BR"/>
              </w:rPr>
            </w:pPr>
          </w:p>
          <w:p w14:paraId="0E219CC7" w14:textId="35E8533E" w:rsidR="00F16A3C" w:rsidRPr="00E601D2" w:rsidRDefault="00F16A3C" w:rsidP="006A72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268186" w14:textId="77777777" w:rsidR="00D70D3D" w:rsidRPr="006A72D3" w:rsidRDefault="00D70D3D" w:rsidP="00077CA1">
      <w:pPr>
        <w:pStyle w:val="Ttulo3"/>
        <w:ind w:right="7228"/>
        <w:rPr>
          <w:sz w:val="20"/>
          <w:lang w:val="pt-BR"/>
        </w:rPr>
      </w:pPr>
    </w:p>
    <w:sectPr w:rsidR="00D70D3D" w:rsidRPr="006A72D3" w:rsidSect="00A5454B">
      <w:headerReference w:type="default" r:id="rId14"/>
      <w:pgSz w:w="11906" w:h="16838" w:code="9"/>
      <w:pgMar w:top="1418" w:right="1701" w:bottom="992" w:left="1701" w:header="72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C509" w14:textId="77777777" w:rsidR="00A251B3" w:rsidRDefault="00A251B3" w:rsidP="000C45FF">
      <w:r>
        <w:separator/>
      </w:r>
    </w:p>
  </w:endnote>
  <w:endnote w:type="continuationSeparator" w:id="0">
    <w:p w14:paraId="388A478D" w14:textId="77777777" w:rsidR="00A251B3" w:rsidRDefault="00A251B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0FB9C" w14:textId="77777777" w:rsidR="00A251B3" w:rsidRDefault="00A251B3" w:rsidP="000C45FF">
      <w:r>
        <w:separator/>
      </w:r>
    </w:p>
  </w:footnote>
  <w:footnote w:type="continuationSeparator" w:id="0">
    <w:p w14:paraId="200DA8B4" w14:textId="77777777" w:rsidR="00A251B3" w:rsidRDefault="00A251B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F38EA" w14:textId="77777777" w:rsidR="00410B17" w:rsidRDefault="000C45FF">
    <w:pPr>
      <w:pStyle w:val="Cabealho"/>
    </w:pPr>
    <w:r w:rsidRPr="005A2450"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35345456" wp14:editId="3394437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48232789">
    <w:abstractNumId w:val="10"/>
  </w:num>
  <w:num w:numId="2" w16cid:durableId="1489438072">
    <w:abstractNumId w:val="11"/>
  </w:num>
  <w:num w:numId="3" w16cid:durableId="2093774747">
    <w:abstractNumId w:val="8"/>
  </w:num>
  <w:num w:numId="4" w16cid:durableId="445120529">
    <w:abstractNumId w:val="3"/>
  </w:num>
  <w:num w:numId="5" w16cid:durableId="245965476">
    <w:abstractNumId w:val="2"/>
  </w:num>
  <w:num w:numId="6" w16cid:durableId="238447177">
    <w:abstractNumId w:val="1"/>
  </w:num>
  <w:num w:numId="7" w16cid:durableId="1917938204">
    <w:abstractNumId w:val="0"/>
  </w:num>
  <w:num w:numId="8" w16cid:durableId="557979934">
    <w:abstractNumId w:val="9"/>
  </w:num>
  <w:num w:numId="9" w16cid:durableId="1472480019">
    <w:abstractNumId w:val="7"/>
  </w:num>
  <w:num w:numId="10" w16cid:durableId="732701528">
    <w:abstractNumId w:val="6"/>
  </w:num>
  <w:num w:numId="11" w16cid:durableId="2118718012">
    <w:abstractNumId w:val="5"/>
  </w:num>
  <w:num w:numId="12" w16cid:durableId="433091241">
    <w:abstractNumId w:val="4"/>
  </w:num>
  <w:num w:numId="13" w16cid:durableId="2653064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420"/>
    <w:rsid w:val="0000006F"/>
    <w:rsid w:val="000020AC"/>
    <w:rsid w:val="00026D42"/>
    <w:rsid w:val="00036450"/>
    <w:rsid w:val="00044E79"/>
    <w:rsid w:val="000702C1"/>
    <w:rsid w:val="000703D5"/>
    <w:rsid w:val="00077CA1"/>
    <w:rsid w:val="00094499"/>
    <w:rsid w:val="00094F0F"/>
    <w:rsid w:val="00095479"/>
    <w:rsid w:val="000B3326"/>
    <w:rsid w:val="000B543C"/>
    <w:rsid w:val="000C45FF"/>
    <w:rsid w:val="000D455C"/>
    <w:rsid w:val="000E3FD1"/>
    <w:rsid w:val="0010020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2557E"/>
    <w:rsid w:val="002400EB"/>
    <w:rsid w:val="00256CF7"/>
    <w:rsid w:val="00281FD5"/>
    <w:rsid w:val="002D2DAF"/>
    <w:rsid w:val="002D3CA3"/>
    <w:rsid w:val="002D5281"/>
    <w:rsid w:val="002D6566"/>
    <w:rsid w:val="0030481B"/>
    <w:rsid w:val="003156FC"/>
    <w:rsid w:val="003254B5"/>
    <w:rsid w:val="00333B41"/>
    <w:rsid w:val="003473F3"/>
    <w:rsid w:val="0037121F"/>
    <w:rsid w:val="003A6B7D"/>
    <w:rsid w:val="003B06CA"/>
    <w:rsid w:val="003D0E1E"/>
    <w:rsid w:val="004025A5"/>
    <w:rsid w:val="00404E72"/>
    <w:rsid w:val="004071FC"/>
    <w:rsid w:val="00410B17"/>
    <w:rsid w:val="004142CD"/>
    <w:rsid w:val="00427F48"/>
    <w:rsid w:val="00445947"/>
    <w:rsid w:val="0045189C"/>
    <w:rsid w:val="004813B3"/>
    <w:rsid w:val="00496591"/>
    <w:rsid w:val="004C0C6A"/>
    <w:rsid w:val="004C3C3F"/>
    <w:rsid w:val="004C63E4"/>
    <w:rsid w:val="004D0C15"/>
    <w:rsid w:val="004D3011"/>
    <w:rsid w:val="004D352E"/>
    <w:rsid w:val="004D7BD7"/>
    <w:rsid w:val="00522449"/>
    <w:rsid w:val="005262AC"/>
    <w:rsid w:val="005474EB"/>
    <w:rsid w:val="00551013"/>
    <w:rsid w:val="00556F4F"/>
    <w:rsid w:val="005835E6"/>
    <w:rsid w:val="005A2450"/>
    <w:rsid w:val="005B7185"/>
    <w:rsid w:val="005E39D5"/>
    <w:rsid w:val="00600670"/>
    <w:rsid w:val="0062123A"/>
    <w:rsid w:val="006348B3"/>
    <w:rsid w:val="00646E75"/>
    <w:rsid w:val="00657566"/>
    <w:rsid w:val="006771D0"/>
    <w:rsid w:val="006A72D3"/>
    <w:rsid w:val="006B6359"/>
    <w:rsid w:val="006E24E2"/>
    <w:rsid w:val="006E7789"/>
    <w:rsid w:val="00715FCB"/>
    <w:rsid w:val="00743101"/>
    <w:rsid w:val="00750DA3"/>
    <w:rsid w:val="007775E1"/>
    <w:rsid w:val="007858C1"/>
    <w:rsid w:val="007867A0"/>
    <w:rsid w:val="007927F5"/>
    <w:rsid w:val="00795085"/>
    <w:rsid w:val="007A7A2D"/>
    <w:rsid w:val="007D4DDB"/>
    <w:rsid w:val="00802CA0"/>
    <w:rsid w:val="00876019"/>
    <w:rsid w:val="00884420"/>
    <w:rsid w:val="00885C6B"/>
    <w:rsid w:val="009260CD"/>
    <w:rsid w:val="009352E8"/>
    <w:rsid w:val="00941BED"/>
    <w:rsid w:val="009447BD"/>
    <w:rsid w:val="00952C25"/>
    <w:rsid w:val="00954399"/>
    <w:rsid w:val="00955049"/>
    <w:rsid w:val="00987F6E"/>
    <w:rsid w:val="00995AD0"/>
    <w:rsid w:val="009A1C8A"/>
    <w:rsid w:val="009E1C50"/>
    <w:rsid w:val="00A2118D"/>
    <w:rsid w:val="00A238A5"/>
    <w:rsid w:val="00A251B3"/>
    <w:rsid w:val="00A2629B"/>
    <w:rsid w:val="00A5454B"/>
    <w:rsid w:val="00A81ADC"/>
    <w:rsid w:val="00A965BD"/>
    <w:rsid w:val="00AB4211"/>
    <w:rsid w:val="00AB484C"/>
    <w:rsid w:val="00AC0FAF"/>
    <w:rsid w:val="00AC2D47"/>
    <w:rsid w:val="00AD76E2"/>
    <w:rsid w:val="00AF010B"/>
    <w:rsid w:val="00B06E40"/>
    <w:rsid w:val="00B20152"/>
    <w:rsid w:val="00B359E4"/>
    <w:rsid w:val="00B57D98"/>
    <w:rsid w:val="00B70850"/>
    <w:rsid w:val="00B708B4"/>
    <w:rsid w:val="00BD556D"/>
    <w:rsid w:val="00C066B6"/>
    <w:rsid w:val="00C20A1E"/>
    <w:rsid w:val="00C37BA1"/>
    <w:rsid w:val="00C4674C"/>
    <w:rsid w:val="00C506CF"/>
    <w:rsid w:val="00C52962"/>
    <w:rsid w:val="00C72BED"/>
    <w:rsid w:val="00C80034"/>
    <w:rsid w:val="00C9578B"/>
    <w:rsid w:val="00C963FC"/>
    <w:rsid w:val="00CA2762"/>
    <w:rsid w:val="00CA7A1F"/>
    <w:rsid w:val="00CB0055"/>
    <w:rsid w:val="00CC052A"/>
    <w:rsid w:val="00CC0C6D"/>
    <w:rsid w:val="00CE2E06"/>
    <w:rsid w:val="00D04BFE"/>
    <w:rsid w:val="00D2442B"/>
    <w:rsid w:val="00D2522B"/>
    <w:rsid w:val="00D40ACF"/>
    <w:rsid w:val="00D422DE"/>
    <w:rsid w:val="00D422E4"/>
    <w:rsid w:val="00D5459D"/>
    <w:rsid w:val="00D70D3D"/>
    <w:rsid w:val="00DA1F4D"/>
    <w:rsid w:val="00DD172A"/>
    <w:rsid w:val="00E25A26"/>
    <w:rsid w:val="00E4381A"/>
    <w:rsid w:val="00E5021E"/>
    <w:rsid w:val="00E54BBC"/>
    <w:rsid w:val="00E55D74"/>
    <w:rsid w:val="00E601D2"/>
    <w:rsid w:val="00E75ECB"/>
    <w:rsid w:val="00EA2B6C"/>
    <w:rsid w:val="00EE1428"/>
    <w:rsid w:val="00EE26AB"/>
    <w:rsid w:val="00F16A3C"/>
    <w:rsid w:val="00F35FF2"/>
    <w:rsid w:val="00F60274"/>
    <w:rsid w:val="00F77B2B"/>
    <w:rsid w:val="00F77FB9"/>
    <w:rsid w:val="00F87D96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66120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customStyle="1" w:styleId="Meno1">
    <w:name w:val="Menção1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customStyle="1" w:styleId="Hashtag1">
    <w:name w:val="Hashtag1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customStyle="1" w:styleId="TabelaSimples11">
    <w:name w:val="Tabela Simples 1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customStyle="1" w:styleId="Hiperlinkinteligente1">
    <w:name w:val="Hiperlink inteligente1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customStyle="1" w:styleId="TabeladeLista1Clara1">
    <w:name w:val="Tabela de Lista 1 Clara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Lista1Clara-nfase21">
    <w:name w:val="Tabela de Lista 1 Clara - Ênfase 2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Lista1Clara-nfase31">
    <w:name w:val="Tabela de Lista 1 Clara - Ênfase 3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Lista1Clara-nfase41">
    <w:name w:val="Tabela de Lista 1 Clara - Ênfase 4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Lista1Clara-nfase61">
    <w:name w:val="Tabela de Lista 1 Clara - Ênfase 6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Lista21">
    <w:name w:val="Tabela de Lista 2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Lista2-nfase21">
    <w:name w:val="Tabela de Lista 2 - Ênfase 2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Lista2-nfase41">
    <w:name w:val="Tabela de Lista 2 - Ênfase 4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Lista2-nfase61">
    <w:name w:val="Tabela de Lista 2 - Ênfase 6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Lista31">
    <w:name w:val="Tabela de Lista 3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Lista3-nfase11">
    <w:name w:val="Tabela de Lista 3 - Ênfase 1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TabeladeLista3-nfase21">
    <w:name w:val="Tabela de Lista 3 - Ênfase 2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TabeladeLista3-nfase31">
    <w:name w:val="Tabela de Lista 3 - Ênfase 3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TabeladeLista3-nfase41">
    <w:name w:val="Tabela de Lista 3 - Ênfase 4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TabeladeLista3-nfase61">
    <w:name w:val="Tabela de Lista 3 - Ênfase 6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TabeladeLista41">
    <w:name w:val="Tabela de Lista 4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Lista4-nfase21">
    <w:name w:val="Tabela de Lista 4 - Ênfase 2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Lista4-nfase41">
    <w:name w:val="Tabela de Lista 4 - Ênfase 4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Lista4-nfase51">
    <w:name w:val="Tabela de Lista 4 - Ênfase 5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Lista4-nfase61">
    <w:name w:val="Tabela de Lista 4 - Ênfase 6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Lista5Escura1">
    <w:name w:val="Tabela de Lista 5 Escura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Lista6Colorida-nfase21">
    <w:name w:val="Tabela de Lista 6 Colorida - Ênfase 21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Lista6Colorida-nfase41">
    <w:name w:val="Tabela de Lista 6 Colorida - Ênfase 41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Lista6Colorida-nfase51">
    <w:name w:val="Tabela de Lista 6 Colorida - Ênfase 51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Lista6Colorida-nfase61">
    <w:name w:val="Tabela de Lista 6 Colorida - Ênfase 61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Lista7Colorida1">
    <w:name w:val="Tabela de Lista 7 Colorida1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Grade1Clara1">
    <w:name w:val="Tabela de Grade 1 Clara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1">
    <w:name w:val="Tabela de Grade 2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Grade2-nfase61">
    <w:name w:val="Tabela de Grade 2 - Ênfase 6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Grade31">
    <w:name w:val="Tabela de Grade 3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3-nfase11">
    <w:name w:val="Tabela de Grade 3 - Ênfase 1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eladeGrade3-nfase21">
    <w:name w:val="Tabela de Grade 3 - Ênfase 2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eladeGrade3-nfase41">
    <w:name w:val="Tabela de Grade 3 - Ênfase 4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eladeGrade5Escura-nfase41">
    <w:name w:val="Tabela de Grade 5 Escura - Ênfase 4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TabeladeGrade6Colorida1">
    <w:name w:val="Tabela de Grade 6 Colorida1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Grade6Colorida-nfase61">
    <w:name w:val="Tabela de Grade 6 Colorida - Ênfase 61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Grade7Colorida1">
    <w:name w:val="Tabela de Grade 7 Colorida1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7Colorida-nfase11">
    <w:name w:val="Tabela de Grade 7 Colorida - Ênfase 1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TabeladeGrade7Colorida-nfase31">
    <w:name w:val="Tabela de Grade 7 Colorida - Ênfase 31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eladeGrade7Colorida-nfase41">
    <w:name w:val="Tabela de Grade 7 Colorida - Ênfase 41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TabeladeGrade7Colorida-nfase51">
    <w:name w:val="Tabela de Grade 7 Colorida - Ênfase 51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TabeladeGrade7Colorida-nfase61">
    <w:name w:val="Tabela de Grade 7 Colorida - Ênfase 61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  <w:style w:type="character" w:customStyle="1" w:styleId="vanity-namedomain">
    <w:name w:val="vanity-name__domain"/>
    <w:basedOn w:val="Fontepargpadro"/>
    <w:rsid w:val="007A7A2D"/>
  </w:style>
  <w:style w:type="character" w:customStyle="1" w:styleId="break-words">
    <w:name w:val="break-words"/>
    <w:basedOn w:val="Fontepargpadro"/>
    <w:rsid w:val="007A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27.0.0.1:5500/index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linkedin.com/in/marcio-moden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rciomodena2001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incarlo\AppData\Roaming\Microsoft\Modelos\Curr&#237;culo%20cinza%20e%20azul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cinza e azul</Template>
  <TotalTime>0</TotalTime>
  <Pages>1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2022-07-26T18:04:00Z</dcterms:created>
  <dcterms:modified xsi:type="dcterms:W3CDTF">2022-11-30T18:06:00Z</dcterms:modified>
</cp:coreProperties>
</file>